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2BC569" w14:textId="0DA024C9" w:rsidR="00A34E66" w:rsidRDefault="00E33752">
      <w:r>
        <w:rPr>
          <w:noProof/>
        </w:rPr>
        <w:drawing>
          <wp:anchor distT="0" distB="0" distL="114300" distR="114300" simplePos="0" relativeHeight="251661312" behindDoc="1" locked="0" layoutInCell="1" allowOverlap="1" wp14:anchorId="53AFF794" wp14:editId="1FE959E3">
            <wp:simplePos x="0" y="0"/>
            <wp:positionH relativeFrom="column">
              <wp:posOffset>-885727</wp:posOffset>
            </wp:positionH>
            <wp:positionV relativeFrom="paragraph">
              <wp:posOffset>-869413</wp:posOffset>
            </wp:positionV>
            <wp:extent cx="7582486" cy="10730564"/>
            <wp:effectExtent l="0" t="0" r="0" b="1270"/>
            <wp:wrapNone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4 - PMW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5975" cy="107355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40FEC0" w14:textId="4F7F4E0B" w:rsidR="00AD3CA3" w:rsidRDefault="00AD3CA3"/>
    <w:p w14:paraId="30250381" w14:textId="749DCEC3" w:rsidR="00AD3CA3" w:rsidRDefault="00AD3CA3"/>
    <w:p w14:paraId="17043632" w14:textId="0C73732A" w:rsidR="00AD3CA3" w:rsidRDefault="00AD3CA3"/>
    <w:p w14:paraId="32F04D5F" w14:textId="3DED0EC4" w:rsidR="00236859" w:rsidRDefault="00236859"/>
    <w:p w14:paraId="021127BC" w14:textId="43C84229" w:rsidR="00236859" w:rsidRDefault="00236859"/>
    <w:p w14:paraId="6D5194BD" w14:textId="5D725A6A" w:rsidR="00236859" w:rsidRDefault="00236859"/>
    <w:p w14:paraId="142CEACD" w14:textId="66D47882" w:rsidR="00236859" w:rsidRDefault="00236859"/>
    <w:p w14:paraId="018E5893" w14:textId="7B22FDEA" w:rsidR="00236859" w:rsidRDefault="00236859"/>
    <w:p w14:paraId="161D73AC" w14:textId="281F3AFA" w:rsidR="00236859" w:rsidRDefault="00236859"/>
    <w:p w14:paraId="190AADCE" w14:textId="49BA79ED" w:rsidR="00236859" w:rsidRDefault="00236859"/>
    <w:p w14:paraId="11E44B86" w14:textId="7E31FFA9" w:rsidR="00236859" w:rsidRDefault="00236859"/>
    <w:p w14:paraId="5F29E822" w14:textId="65BB565D" w:rsidR="00236859" w:rsidRDefault="00236859"/>
    <w:p w14:paraId="5EED0AD8" w14:textId="46C5F13C" w:rsidR="00236859" w:rsidRDefault="00236859"/>
    <w:p w14:paraId="32C472CC" w14:textId="3574DA72" w:rsidR="00236859" w:rsidRDefault="00236859"/>
    <w:p w14:paraId="5EED1530" w14:textId="4852C11B" w:rsidR="00236859" w:rsidRDefault="00236859"/>
    <w:p w14:paraId="29C70D84" w14:textId="545E3939" w:rsidR="00236859" w:rsidRDefault="00236859"/>
    <w:p w14:paraId="3DC6295B" w14:textId="762D663E" w:rsidR="00236859" w:rsidRDefault="00236859"/>
    <w:p w14:paraId="46B83EBA" w14:textId="254B361F" w:rsidR="00236859" w:rsidRDefault="00236859"/>
    <w:p w14:paraId="516800DA" w14:textId="1DF590E0" w:rsidR="00236859" w:rsidRDefault="00236859"/>
    <w:p w14:paraId="70C3A781" w14:textId="1CFE00AB" w:rsidR="00236859" w:rsidRDefault="00236859"/>
    <w:p w14:paraId="576C5CE3" w14:textId="73345637" w:rsidR="00236859" w:rsidRDefault="00236859"/>
    <w:p w14:paraId="39DC6F72" w14:textId="58AC3ECE" w:rsidR="00236859" w:rsidRDefault="00236859"/>
    <w:p w14:paraId="62F24F3B" w14:textId="04D687F1" w:rsidR="00236859" w:rsidRDefault="00236859"/>
    <w:p w14:paraId="3529E58B" w14:textId="2357D9CB" w:rsidR="00236859" w:rsidRDefault="00236859"/>
    <w:p w14:paraId="7C4B017B" w14:textId="6484C97C" w:rsidR="00236859" w:rsidRDefault="00236859"/>
    <w:p w14:paraId="55329959" w14:textId="1131DC7A" w:rsidR="00236859" w:rsidRDefault="00236859"/>
    <w:p w14:paraId="40E3F270" w14:textId="03D87C6C" w:rsidR="00236859" w:rsidRDefault="00236859"/>
    <w:p w14:paraId="2329E486" w14:textId="19309F61" w:rsidR="00236859" w:rsidRDefault="00236859"/>
    <w:p w14:paraId="795F16A4" w14:textId="4FF47994" w:rsidR="00236859" w:rsidRDefault="00236859"/>
    <w:p w14:paraId="70E90119" w14:textId="35DC1039" w:rsidR="00236859" w:rsidRDefault="00236859"/>
    <w:p w14:paraId="56672329" w14:textId="4DBCCE89" w:rsidR="00236859" w:rsidRDefault="00236859"/>
    <w:p w14:paraId="5F4C3429" w14:textId="0979F34C" w:rsidR="00236859" w:rsidRDefault="00236859"/>
    <w:p w14:paraId="26775B64" w14:textId="4BF9C852" w:rsidR="00236859" w:rsidRDefault="00236859"/>
    <w:p w14:paraId="4886C615" w14:textId="7569FABA" w:rsidR="00236859" w:rsidRDefault="00236859"/>
    <w:p w14:paraId="7DC4AF5F" w14:textId="7D88CED0" w:rsidR="00236859" w:rsidRDefault="00236859"/>
    <w:p w14:paraId="0472F2C8" w14:textId="48D8A7D1" w:rsidR="00236859" w:rsidRDefault="00236859">
      <w:bookmarkStart w:id="0" w:name="_GoBack"/>
      <w:bookmarkEnd w:id="0"/>
    </w:p>
    <w:p w14:paraId="3AAAC981" w14:textId="450125C4" w:rsidR="00236859" w:rsidRDefault="00236859"/>
    <w:p w14:paraId="5812AA1E" w14:textId="5F151989" w:rsidR="00236859" w:rsidRDefault="00236859"/>
    <w:p w14:paraId="47819867" w14:textId="77777777" w:rsidR="00236859" w:rsidRDefault="00236859"/>
    <w:p w14:paraId="179FD6D6" w14:textId="77777777" w:rsidR="00AD3CA3" w:rsidRDefault="00AD3CA3"/>
    <w:p w14:paraId="6A018BD5" w14:textId="77777777" w:rsidR="00AD3CA3" w:rsidRDefault="00AD3CA3"/>
    <w:p w14:paraId="585E5E24" w14:textId="77777777" w:rsidR="00AD3CA3" w:rsidRDefault="00AD3CA3"/>
    <w:p w14:paraId="374E7D45" w14:textId="77777777" w:rsidR="00AD3CA3" w:rsidRDefault="00AD3CA3"/>
    <w:p w14:paraId="59289303" w14:textId="77777777" w:rsidR="00AD3CA3" w:rsidRDefault="00AD3CA3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8C397E" wp14:editId="358651BE">
                <wp:simplePos x="0" y="0"/>
                <wp:positionH relativeFrom="column">
                  <wp:posOffset>3152102</wp:posOffset>
                </wp:positionH>
                <wp:positionV relativeFrom="paragraph">
                  <wp:posOffset>158750</wp:posOffset>
                </wp:positionV>
                <wp:extent cx="2976282" cy="1201270"/>
                <wp:effectExtent l="0" t="0" r="0" b="0"/>
                <wp:wrapNone/>
                <wp:docPr id="4" name="Tekstva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6282" cy="1201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98E728" w14:textId="63CB1C7C" w:rsidR="00DD1AA9" w:rsidRPr="00E33752" w:rsidRDefault="00E33752" w:rsidP="00AD3CA3">
                            <w:pPr>
                              <w:jc w:val="right"/>
                              <w:rPr>
                                <w:rFonts w:ascii="Myriad Pro" w:hAnsi="Myriad Pro"/>
                                <w:b/>
                                <w:i/>
                                <w:color w:val="344A8D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Myriad Pro" w:hAnsi="Myriad Pro"/>
                                <w:b/>
                                <w:i/>
                                <w:color w:val="344A8D"/>
                                <w:sz w:val="44"/>
                                <w:szCs w:val="44"/>
                              </w:rPr>
                              <w:t>Kop1</w:t>
                            </w:r>
                          </w:p>
                          <w:p w14:paraId="37E8C565" w14:textId="44BD9FB6" w:rsidR="00DD1AA9" w:rsidRPr="00E33752" w:rsidRDefault="00E33752" w:rsidP="00AD3CA3">
                            <w:pPr>
                              <w:jc w:val="right"/>
                              <w:rPr>
                                <w:rFonts w:ascii="Myriad Pro" w:hAnsi="Myriad Pro"/>
                                <w:b/>
                                <w:i/>
                                <w:color w:val="344A8D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Myriad Pro" w:hAnsi="Myriad Pro"/>
                                <w:b/>
                                <w:i/>
                                <w:color w:val="344A8D"/>
                                <w:sz w:val="28"/>
                                <w:szCs w:val="28"/>
                              </w:rPr>
                              <w:t>Kop 2</w:t>
                            </w:r>
                          </w:p>
                          <w:p w14:paraId="77E981B0" w14:textId="4C5EB3DE" w:rsidR="00DD1AA9" w:rsidRPr="00E33752" w:rsidRDefault="00E33752" w:rsidP="00AD3CA3">
                            <w:pPr>
                              <w:jc w:val="right"/>
                              <w:rPr>
                                <w:rFonts w:ascii="Myriad Pro" w:hAnsi="Myriad Pro"/>
                                <w:i/>
                                <w:color w:val="344A8D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Myriad Pro" w:hAnsi="Myriad Pro"/>
                                <w:i/>
                                <w:color w:val="344A8D"/>
                                <w:sz w:val="28"/>
                                <w:szCs w:val="28"/>
                              </w:rPr>
                              <w:t>Kop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8C397E" id="_x0000_t202" coordsize="21600,21600" o:spt="202" path="m,l,21600r21600,l21600,xe">
                <v:stroke joinstyle="miter"/>
                <v:path gradientshapeok="t" o:connecttype="rect"/>
              </v:shapetype>
              <v:shape id="Tekstvak 4" o:spid="_x0000_s1026" type="#_x0000_t202" style="position:absolute;margin-left:248.2pt;margin-top:12.5pt;width:234.35pt;height:94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" filled="f" stroked="f" strokeweight=".5pt">
                <v:textbox>
                  <w:txbxContent>
                    <w:p w14:paraId="4F98E728" w14:textId="63CB1C7C" w:rsidR="00DD1AA9" w:rsidRPr="00E33752" w:rsidRDefault="00E33752" w:rsidP="00AD3CA3">
                      <w:pPr>
                        <w:jc w:val="right"/>
                        <w:rPr>
                          <w:rFonts w:ascii="Myriad Pro" w:hAnsi="Myriad Pro"/>
                          <w:b/>
                          <w:i/>
                          <w:color w:val="344A8D"/>
                          <w:sz w:val="44"/>
                          <w:szCs w:val="44"/>
                        </w:rPr>
                      </w:pPr>
                      <w:r>
                        <w:rPr>
                          <w:rFonts w:ascii="Myriad Pro" w:hAnsi="Myriad Pro"/>
                          <w:b/>
                          <w:i/>
                          <w:color w:val="344A8D"/>
                          <w:sz w:val="44"/>
                          <w:szCs w:val="44"/>
                        </w:rPr>
                        <w:t>Kop1</w:t>
                      </w:r>
                    </w:p>
                    <w:p w14:paraId="37E8C565" w14:textId="44BD9FB6" w:rsidR="00DD1AA9" w:rsidRPr="00E33752" w:rsidRDefault="00E33752" w:rsidP="00AD3CA3">
                      <w:pPr>
                        <w:jc w:val="right"/>
                        <w:rPr>
                          <w:rFonts w:ascii="Myriad Pro" w:hAnsi="Myriad Pro"/>
                          <w:b/>
                          <w:i/>
                          <w:color w:val="344A8D"/>
                          <w:sz w:val="28"/>
                          <w:szCs w:val="28"/>
                        </w:rPr>
                      </w:pPr>
                      <w:r>
                        <w:rPr>
                          <w:rFonts w:ascii="Myriad Pro" w:hAnsi="Myriad Pro"/>
                          <w:b/>
                          <w:i/>
                          <w:color w:val="344A8D"/>
                          <w:sz w:val="28"/>
                          <w:szCs w:val="28"/>
                        </w:rPr>
                        <w:t>Kop 2</w:t>
                      </w:r>
                    </w:p>
                    <w:p w14:paraId="77E981B0" w14:textId="4C5EB3DE" w:rsidR="00DD1AA9" w:rsidRPr="00E33752" w:rsidRDefault="00E33752" w:rsidP="00AD3CA3">
                      <w:pPr>
                        <w:jc w:val="right"/>
                        <w:rPr>
                          <w:rFonts w:ascii="Myriad Pro" w:hAnsi="Myriad Pro"/>
                          <w:i/>
                          <w:color w:val="344A8D"/>
                          <w:sz w:val="28"/>
                          <w:szCs w:val="28"/>
                        </w:rPr>
                      </w:pPr>
                      <w:r>
                        <w:rPr>
                          <w:rFonts w:ascii="Myriad Pro" w:hAnsi="Myriad Pro"/>
                          <w:i/>
                          <w:color w:val="344A8D"/>
                          <w:sz w:val="28"/>
                          <w:szCs w:val="28"/>
                        </w:rPr>
                        <w:t>Kop 3</w:t>
                      </w:r>
                    </w:p>
                  </w:txbxContent>
                </v:textbox>
              </v:shape>
            </w:pict>
          </mc:Fallback>
        </mc:AlternateContent>
      </w:r>
    </w:p>
    <w:p w14:paraId="54214083" w14:textId="77777777" w:rsidR="00AD3CA3" w:rsidRDefault="00AD3CA3"/>
    <w:p w14:paraId="1AB4B9EF" w14:textId="77777777" w:rsidR="00A34E66" w:rsidRPr="00000E77" w:rsidRDefault="00A34E66" w:rsidP="00A34E66">
      <w:pPr>
        <w:rPr>
          <w:color w:val="D8117C"/>
          <w:szCs w:val="20"/>
        </w:rPr>
      </w:pPr>
    </w:p>
    <w:sdt>
      <w:sdtPr>
        <w:rPr>
          <w:rFonts w:ascii="Arial" w:eastAsiaTheme="minorHAnsi" w:hAnsi="Arial" w:cs="Arial"/>
          <w:b w:val="0"/>
          <w:bCs w:val="0"/>
          <w:color w:val="auto"/>
          <w:sz w:val="20"/>
          <w:szCs w:val="22"/>
          <w:lang w:eastAsia="en-US"/>
        </w:rPr>
        <w:id w:val="86662922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sdtEndPr>
      <w:sdtContent>
        <w:p w14:paraId="224DBF39" w14:textId="77777777" w:rsidR="00A34E66" w:rsidRPr="00E33752" w:rsidRDefault="00A34E66" w:rsidP="00A34E66">
          <w:pPr>
            <w:pStyle w:val="Kopvaninhoudsopgave"/>
            <w:rPr>
              <w:rFonts w:asciiTheme="minorHAnsi" w:hAnsiTheme="minorHAnsi"/>
              <w:color w:val="344A8D"/>
              <w:sz w:val="22"/>
              <w:szCs w:val="22"/>
            </w:rPr>
          </w:pPr>
          <w:r w:rsidRPr="00E33752">
            <w:rPr>
              <w:rFonts w:asciiTheme="minorHAnsi" w:hAnsiTheme="minorHAnsi"/>
              <w:color w:val="344A8D"/>
            </w:rPr>
            <w:t>Inhoudsopgave</w:t>
          </w:r>
        </w:p>
        <w:p w14:paraId="656D1B53" w14:textId="25A176E2" w:rsidR="00E33752" w:rsidRDefault="00A34E66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r w:rsidRPr="006C04BA">
            <w:rPr>
              <w:sz w:val="22"/>
              <w:szCs w:val="22"/>
            </w:rPr>
            <w:fldChar w:fldCharType="begin"/>
          </w:r>
          <w:r w:rsidRPr="006C04BA">
            <w:rPr>
              <w:sz w:val="22"/>
              <w:szCs w:val="22"/>
            </w:rPr>
            <w:instrText xml:space="preserve"> TOC \o "1-4" \h \z \u </w:instrText>
          </w:r>
          <w:r w:rsidRPr="006C04BA">
            <w:rPr>
              <w:sz w:val="22"/>
              <w:szCs w:val="22"/>
            </w:rPr>
            <w:fldChar w:fldCharType="separate"/>
          </w:r>
          <w:hyperlink w:anchor="_Toc10476361" w:history="1">
            <w:r w:rsidR="00E33752" w:rsidRPr="00B010D8">
              <w:rPr>
                <w:rStyle w:val="Hyperlink"/>
                <w:rFonts w:ascii="Myriad Pro" w:hAnsi="Myriad Pro"/>
                <w:noProof/>
              </w:rPr>
              <w:t>Kop 1</w:t>
            </w:r>
            <w:r w:rsidR="00E33752">
              <w:rPr>
                <w:noProof/>
                <w:webHidden/>
              </w:rPr>
              <w:tab/>
            </w:r>
            <w:r w:rsidR="00E33752">
              <w:rPr>
                <w:noProof/>
                <w:webHidden/>
              </w:rPr>
              <w:fldChar w:fldCharType="begin"/>
            </w:r>
            <w:r w:rsidR="00E33752">
              <w:rPr>
                <w:noProof/>
                <w:webHidden/>
              </w:rPr>
              <w:instrText xml:space="preserve"> PAGEREF _Toc10476361 \h </w:instrText>
            </w:r>
            <w:r w:rsidR="00E33752">
              <w:rPr>
                <w:noProof/>
                <w:webHidden/>
              </w:rPr>
            </w:r>
            <w:r w:rsidR="00E33752">
              <w:rPr>
                <w:noProof/>
                <w:webHidden/>
              </w:rPr>
              <w:fldChar w:fldCharType="separate"/>
            </w:r>
            <w:r w:rsidR="00E33752">
              <w:rPr>
                <w:noProof/>
                <w:webHidden/>
              </w:rPr>
              <w:t>3</w:t>
            </w:r>
            <w:r w:rsidR="00E33752">
              <w:rPr>
                <w:noProof/>
                <w:webHidden/>
              </w:rPr>
              <w:fldChar w:fldCharType="end"/>
            </w:r>
          </w:hyperlink>
        </w:p>
        <w:p w14:paraId="25BE286E" w14:textId="3D764448" w:rsidR="00E33752" w:rsidRDefault="00E33752">
          <w:pPr>
            <w:pStyle w:val="Inhopg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  <w:lang w:eastAsia="nl-NL"/>
            </w:rPr>
          </w:pPr>
          <w:hyperlink w:anchor="_Toc10476362" w:history="1">
            <w:r w:rsidRPr="00B010D8">
              <w:rPr>
                <w:rStyle w:val="Hyperlink"/>
                <w:rFonts w:ascii="Myriad Pro" w:hAnsi="Myriad Pro"/>
                <w:noProof/>
              </w:rPr>
              <w:t>Kop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_Toc10476362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0E5A0" w14:textId="4D3E2DBA" w:rsidR="00A34E66" w:rsidRDefault="00A34E66" w:rsidP="00A34E66">
          <w:pPr>
            <w:pStyle w:val="Kop1"/>
            <w:rPr>
              <w:noProof/>
            </w:rPr>
          </w:pPr>
          <w:r w:rsidRPr="006C04BA">
            <w:rPr>
              <w:rFonts w:asciiTheme="minorHAnsi" w:hAnsiTheme="minorHAnsi"/>
              <w:sz w:val="22"/>
            </w:rPr>
            <w:fldChar w:fldCharType="end"/>
          </w:r>
        </w:p>
      </w:sdtContent>
    </w:sdt>
    <w:p w14:paraId="39F5EABD" w14:textId="77777777" w:rsidR="00A34E66" w:rsidRDefault="00A34E66" w:rsidP="00A34E66">
      <w:pPr>
        <w:pStyle w:val="Kop1"/>
        <w:rPr>
          <w:rFonts w:ascii="Myriad Pro" w:hAnsi="Myriad Pro"/>
          <w:b/>
          <w:color w:val="3B7B76"/>
        </w:rPr>
      </w:pPr>
      <w:r w:rsidRPr="00887D95">
        <w:rPr>
          <w:rFonts w:ascii="Myriad Pro" w:hAnsi="Myriad Pro"/>
          <w:b/>
          <w:color w:val="3B7B76"/>
        </w:rPr>
        <w:t xml:space="preserve"> </w:t>
      </w:r>
    </w:p>
    <w:p w14:paraId="2A3B36AB" w14:textId="77777777" w:rsidR="00A34E66" w:rsidRDefault="00A34E66" w:rsidP="00A34E66"/>
    <w:p w14:paraId="3CAD0813" w14:textId="77777777" w:rsidR="00A34E66" w:rsidRDefault="00A34E66" w:rsidP="00A34E66"/>
    <w:p w14:paraId="551BA575" w14:textId="77777777" w:rsidR="00A34E66" w:rsidRDefault="00A34E66" w:rsidP="00A34E66"/>
    <w:p w14:paraId="20A74A34" w14:textId="695FE964" w:rsidR="00A34E66" w:rsidRDefault="00A34E66" w:rsidP="00A34E66"/>
    <w:p w14:paraId="1F8987C2" w14:textId="0E9BDD95" w:rsidR="00121260" w:rsidRDefault="00121260" w:rsidP="00A34E66"/>
    <w:p w14:paraId="0C905FAB" w14:textId="19B2E1FD" w:rsidR="00121260" w:rsidRDefault="00121260" w:rsidP="00A34E66"/>
    <w:p w14:paraId="7E946998" w14:textId="1EA3DF63" w:rsidR="00121260" w:rsidRDefault="00121260" w:rsidP="00A34E66"/>
    <w:p w14:paraId="0FBD937D" w14:textId="76CFD090" w:rsidR="00121260" w:rsidRDefault="00121260" w:rsidP="00A34E66"/>
    <w:p w14:paraId="1D812052" w14:textId="7DC1B4F0" w:rsidR="00121260" w:rsidRDefault="00121260" w:rsidP="00A34E66"/>
    <w:p w14:paraId="0B476283" w14:textId="4C9AF0DD" w:rsidR="00121260" w:rsidRDefault="00121260" w:rsidP="00A34E66"/>
    <w:p w14:paraId="6F172DBE" w14:textId="77777777" w:rsidR="00121260" w:rsidRDefault="00121260" w:rsidP="00A34E66"/>
    <w:p w14:paraId="4CD6786B" w14:textId="77777777" w:rsidR="00A34E66" w:rsidRDefault="00A34E66" w:rsidP="00A34E66"/>
    <w:p w14:paraId="5AD67E4E" w14:textId="77777777" w:rsidR="00A34E66" w:rsidRDefault="00A34E66" w:rsidP="00A34E66"/>
    <w:p w14:paraId="71B86394" w14:textId="77777777" w:rsidR="00A34E66" w:rsidRDefault="00A34E66" w:rsidP="00A34E66"/>
    <w:p w14:paraId="49D11E86" w14:textId="3A4C6E25" w:rsidR="00A34E66" w:rsidRDefault="00A34E66" w:rsidP="00A34E66"/>
    <w:p w14:paraId="212A5FDA" w14:textId="71AC02F0" w:rsidR="00E33752" w:rsidRDefault="00E33752" w:rsidP="00A34E66"/>
    <w:p w14:paraId="6EF99BBC" w14:textId="78D86086" w:rsidR="00E33752" w:rsidRDefault="00E33752" w:rsidP="00A34E66"/>
    <w:p w14:paraId="1FFBDDCE" w14:textId="1C78FBAF" w:rsidR="00E33752" w:rsidRDefault="00E33752" w:rsidP="00A34E66"/>
    <w:p w14:paraId="685C25DD" w14:textId="32257F74" w:rsidR="00E33752" w:rsidRDefault="00E33752" w:rsidP="00A34E66"/>
    <w:p w14:paraId="63975BC2" w14:textId="40A7FA6B" w:rsidR="00E33752" w:rsidRDefault="00E33752" w:rsidP="00A34E66"/>
    <w:p w14:paraId="073EA5A7" w14:textId="0965B5CA" w:rsidR="00E33752" w:rsidRDefault="00E33752" w:rsidP="00A34E66"/>
    <w:p w14:paraId="1DFBA9C0" w14:textId="5AABFA66" w:rsidR="00E33752" w:rsidRDefault="00E33752" w:rsidP="00A34E66"/>
    <w:p w14:paraId="12B1F81E" w14:textId="5088614D" w:rsidR="00E33752" w:rsidRDefault="00E33752" w:rsidP="00A34E66"/>
    <w:p w14:paraId="1B09AEFA" w14:textId="5D8A64CA" w:rsidR="00E33752" w:rsidRDefault="00E33752" w:rsidP="00A34E66"/>
    <w:p w14:paraId="21498D86" w14:textId="1DC715FD" w:rsidR="00E33752" w:rsidRDefault="00E33752" w:rsidP="00A34E66"/>
    <w:p w14:paraId="79A3493F" w14:textId="083DFAE3" w:rsidR="00E33752" w:rsidRDefault="00E33752" w:rsidP="00A34E66"/>
    <w:p w14:paraId="4CCE99D3" w14:textId="2CF018CF" w:rsidR="00E33752" w:rsidRDefault="00E33752" w:rsidP="00A34E66"/>
    <w:p w14:paraId="11F478EC" w14:textId="6ACFA04B" w:rsidR="00E33752" w:rsidRDefault="00E33752" w:rsidP="00A34E66"/>
    <w:p w14:paraId="3A453DAE" w14:textId="0D5C0D5D" w:rsidR="00E33752" w:rsidRDefault="00E33752" w:rsidP="00A34E66"/>
    <w:p w14:paraId="1F795166" w14:textId="0C347AC4" w:rsidR="00E33752" w:rsidRDefault="00E33752" w:rsidP="00A34E66"/>
    <w:p w14:paraId="54567A55" w14:textId="149FF383" w:rsidR="00E33752" w:rsidRDefault="00E33752" w:rsidP="00A34E66"/>
    <w:p w14:paraId="574D99E4" w14:textId="5715AD99" w:rsidR="00E33752" w:rsidRDefault="00E33752" w:rsidP="00A34E66"/>
    <w:p w14:paraId="75B1A464" w14:textId="3AFC7A0D" w:rsidR="00E33752" w:rsidRDefault="00E33752" w:rsidP="00A34E66"/>
    <w:p w14:paraId="02E329F4" w14:textId="5FCD3853" w:rsidR="00E33752" w:rsidRDefault="00E33752" w:rsidP="00A34E66"/>
    <w:p w14:paraId="5EF6BB51" w14:textId="3A7D0A3D" w:rsidR="00E33752" w:rsidRDefault="00E33752" w:rsidP="00A34E66"/>
    <w:p w14:paraId="69FE8AA4" w14:textId="6519B687" w:rsidR="00E33752" w:rsidRDefault="00E33752" w:rsidP="00A34E66"/>
    <w:p w14:paraId="267C4A09" w14:textId="093111D1" w:rsidR="00E33752" w:rsidRDefault="00E33752" w:rsidP="00A34E66"/>
    <w:p w14:paraId="3A852A89" w14:textId="21BD98AC" w:rsidR="00E33752" w:rsidRDefault="00E33752" w:rsidP="00A34E66"/>
    <w:p w14:paraId="0196BC3B" w14:textId="77777777" w:rsidR="00E33752" w:rsidRDefault="00E33752" w:rsidP="00A34E66"/>
    <w:p w14:paraId="5730AAD8" w14:textId="011704E0" w:rsidR="00E33752" w:rsidRDefault="00E33752" w:rsidP="00A34E66"/>
    <w:p w14:paraId="6B22C822" w14:textId="77777777" w:rsidR="00E33752" w:rsidRDefault="00E33752" w:rsidP="00A34E66"/>
    <w:p w14:paraId="4F52ADF0" w14:textId="7EB6D463" w:rsidR="00A34E66" w:rsidRPr="00E33752" w:rsidRDefault="00E33752" w:rsidP="00236859">
      <w:pPr>
        <w:pStyle w:val="Kop1"/>
        <w:rPr>
          <w:rFonts w:ascii="Myriad Pro" w:hAnsi="Myriad Pro"/>
          <w:b/>
          <w:color w:val="344A8D"/>
        </w:rPr>
      </w:pPr>
      <w:bookmarkStart w:id="1" w:name="_Toc10476361"/>
      <w:r w:rsidRPr="00E33752">
        <w:rPr>
          <w:rFonts w:ascii="Myriad Pro" w:hAnsi="Myriad Pro"/>
          <w:b/>
          <w:color w:val="344A8D"/>
        </w:rPr>
        <w:t>Kop 1</w:t>
      </w:r>
      <w:bookmarkEnd w:id="1"/>
    </w:p>
    <w:p w14:paraId="6128098C" w14:textId="77777777" w:rsidR="00AD3CA3" w:rsidRPr="00E33752" w:rsidRDefault="00AD3CA3">
      <w:pPr>
        <w:rPr>
          <w:rFonts w:ascii="Myriad Pro" w:hAnsi="Myriad Pro"/>
          <w:b/>
          <w:color w:val="344A8D"/>
        </w:rPr>
      </w:pPr>
    </w:p>
    <w:p w14:paraId="580328FC" w14:textId="256C6323" w:rsidR="00887D95" w:rsidRPr="00887D95" w:rsidRDefault="00E33752" w:rsidP="00887D95">
      <w:pPr>
        <w:pStyle w:val="Kop3"/>
        <w:rPr>
          <w:rFonts w:ascii="Myriad Pro" w:hAnsi="Myriad Pro"/>
          <w:color w:val="3B7B76"/>
        </w:rPr>
      </w:pPr>
      <w:bookmarkStart w:id="2" w:name="_Toc10476362"/>
      <w:r w:rsidRPr="00E33752">
        <w:rPr>
          <w:rFonts w:ascii="Myriad Pro" w:hAnsi="Myriad Pro"/>
          <w:color w:val="344A8D"/>
        </w:rPr>
        <w:t>Kop 2</w:t>
      </w:r>
      <w:bookmarkEnd w:id="2"/>
      <w:r w:rsidR="00887D95">
        <w:rPr>
          <w:rFonts w:ascii="Myriad Pro" w:hAnsi="Myriad Pro"/>
          <w:color w:val="3B7B76"/>
        </w:rPr>
        <w:br/>
      </w:r>
    </w:p>
    <w:p w14:paraId="04DEF9DB" w14:textId="69366812" w:rsidR="00F13DDA" w:rsidRDefault="00F13DDA"/>
    <w:sectPr w:rsidR="00F13DDA" w:rsidSect="006E7451">
      <w:pgSz w:w="11900" w:h="16840"/>
      <w:pgMar w:top="1347" w:right="1417" w:bottom="916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BE30C8" w14:textId="77777777" w:rsidR="001E02ED" w:rsidRDefault="001E02ED" w:rsidP="00236859">
      <w:r>
        <w:separator/>
      </w:r>
    </w:p>
  </w:endnote>
  <w:endnote w:type="continuationSeparator" w:id="0">
    <w:p w14:paraId="4F7E09B8" w14:textId="77777777" w:rsidR="001E02ED" w:rsidRDefault="001E02ED" w:rsidP="002368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yriad Pro">
    <w:panose1 w:val="020B0503030403020204"/>
    <w:charset w:val="00"/>
    <w:family w:val="swiss"/>
    <w:notTrueType/>
    <w:pitch w:val="variable"/>
    <w:sig w:usb0="20000287" w:usb1="00000001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C530A3" w14:textId="77777777" w:rsidR="001E02ED" w:rsidRDefault="001E02ED" w:rsidP="00236859">
      <w:r>
        <w:separator/>
      </w:r>
    </w:p>
  </w:footnote>
  <w:footnote w:type="continuationSeparator" w:id="0">
    <w:p w14:paraId="16B41946" w14:textId="77777777" w:rsidR="001E02ED" w:rsidRDefault="001E02ED" w:rsidP="002368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C02148"/>
    <w:multiLevelType w:val="hybridMultilevel"/>
    <w:tmpl w:val="1C5C4830"/>
    <w:lvl w:ilvl="0" w:tplc="0413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B648D9"/>
    <w:multiLevelType w:val="hybridMultilevel"/>
    <w:tmpl w:val="04709EBA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5FB14306"/>
    <w:multiLevelType w:val="hybridMultilevel"/>
    <w:tmpl w:val="DD06B94A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CA3"/>
    <w:rsid w:val="00082E8A"/>
    <w:rsid w:val="00095F03"/>
    <w:rsid w:val="000F7EF7"/>
    <w:rsid w:val="00116450"/>
    <w:rsid w:val="00121260"/>
    <w:rsid w:val="0014282F"/>
    <w:rsid w:val="001E02ED"/>
    <w:rsid w:val="001E6A4F"/>
    <w:rsid w:val="001F3ADA"/>
    <w:rsid w:val="002273FC"/>
    <w:rsid w:val="00236859"/>
    <w:rsid w:val="0023757F"/>
    <w:rsid w:val="00272D0A"/>
    <w:rsid w:val="002A16BC"/>
    <w:rsid w:val="002B5230"/>
    <w:rsid w:val="00381589"/>
    <w:rsid w:val="003A106E"/>
    <w:rsid w:val="003E79E2"/>
    <w:rsid w:val="003F4702"/>
    <w:rsid w:val="003F6028"/>
    <w:rsid w:val="00415572"/>
    <w:rsid w:val="00433B4A"/>
    <w:rsid w:val="00481454"/>
    <w:rsid w:val="00497D17"/>
    <w:rsid w:val="004A7847"/>
    <w:rsid w:val="00536E29"/>
    <w:rsid w:val="00560054"/>
    <w:rsid w:val="00594534"/>
    <w:rsid w:val="0066100E"/>
    <w:rsid w:val="0068263D"/>
    <w:rsid w:val="006D02EB"/>
    <w:rsid w:val="006D0C1B"/>
    <w:rsid w:val="006E7451"/>
    <w:rsid w:val="007304D1"/>
    <w:rsid w:val="0076300E"/>
    <w:rsid w:val="007904B2"/>
    <w:rsid w:val="00795ABD"/>
    <w:rsid w:val="00797E92"/>
    <w:rsid w:val="008050B2"/>
    <w:rsid w:val="00830813"/>
    <w:rsid w:val="008336F6"/>
    <w:rsid w:val="00846EBB"/>
    <w:rsid w:val="00887D95"/>
    <w:rsid w:val="008A0DA3"/>
    <w:rsid w:val="008B2A90"/>
    <w:rsid w:val="008F4FDE"/>
    <w:rsid w:val="00957A6D"/>
    <w:rsid w:val="009966EB"/>
    <w:rsid w:val="009C323A"/>
    <w:rsid w:val="009D431A"/>
    <w:rsid w:val="00A04ECB"/>
    <w:rsid w:val="00A34E66"/>
    <w:rsid w:val="00A51A6C"/>
    <w:rsid w:val="00AB7C9F"/>
    <w:rsid w:val="00AD3CA3"/>
    <w:rsid w:val="00AE0501"/>
    <w:rsid w:val="00B45B91"/>
    <w:rsid w:val="00B65954"/>
    <w:rsid w:val="00B77590"/>
    <w:rsid w:val="00B95189"/>
    <w:rsid w:val="00BA46B7"/>
    <w:rsid w:val="00C62338"/>
    <w:rsid w:val="00CF6340"/>
    <w:rsid w:val="00DC475D"/>
    <w:rsid w:val="00DC65E6"/>
    <w:rsid w:val="00DD1AA9"/>
    <w:rsid w:val="00E07E6B"/>
    <w:rsid w:val="00E33752"/>
    <w:rsid w:val="00E83657"/>
    <w:rsid w:val="00E83C9A"/>
    <w:rsid w:val="00EF4DE6"/>
    <w:rsid w:val="00F0648A"/>
    <w:rsid w:val="00F13DDA"/>
    <w:rsid w:val="00FA2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7F6B6E"/>
  <w14:defaultImageDpi w14:val="32767"/>
  <w15:chartTrackingRefBased/>
  <w15:docId w15:val="{E43D5AAF-1D23-5442-A849-98DDF02C6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887D9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AD3CA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887D9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2Char">
    <w:name w:val="Kop 2 Char"/>
    <w:basedOn w:val="Standaardalinea-lettertype"/>
    <w:link w:val="Kop2"/>
    <w:uiPriority w:val="9"/>
    <w:rsid w:val="00AD3CA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Kop1Char">
    <w:name w:val="Kop 1 Char"/>
    <w:basedOn w:val="Standaardalinea-lettertype"/>
    <w:link w:val="Kop1"/>
    <w:uiPriority w:val="9"/>
    <w:rsid w:val="00887D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rsid w:val="00887D95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A34E66"/>
    <w:pPr>
      <w:spacing w:before="480" w:line="276" w:lineRule="auto"/>
      <w:outlineLvl w:val="9"/>
    </w:pPr>
    <w:rPr>
      <w:b/>
      <w:bCs/>
      <w:sz w:val="28"/>
      <w:szCs w:val="28"/>
      <w:lang w:eastAsia="nl-NL"/>
    </w:rPr>
  </w:style>
  <w:style w:type="paragraph" w:styleId="Inhopg1">
    <w:name w:val="toc 1"/>
    <w:basedOn w:val="Standaard"/>
    <w:next w:val="Standaard"/>
    <w:autoRedefine/>
    <w:uiPriority w:val="39"/>
    <w:unhideWhenUsed/>
    <w:qFormat/>
    <w:rsid w:val="00A34E66"/>
    <w:pPr>
      <w:spacing w:before="240" w:after="120" w:line="276" w:lineRule="auto"/>
    </w:pPr>
    <w:rPr>
      <w:rFonts w:cs="Arial"/>
      <w:b/>
      <w:bCs/>
      <w:sz w:val="20"/>
      <w:szCs w:val="20"/>
    </w:rPr>
  </w:style>
  <w:style w:type="paragraph" w:styleId="Inhopg3">
    <w:name w:val="toc 3"/>
    <w:basedOn w:val="Standaard"/>
    <w:next w:val="Standaard"/>
    <w:autoRedefine/>
    <w:uiPriority w:val="39"/>
    <w:unhideWhenUsed/>
    <w:qFormat/>
    <w:rsid w:val="00A34E66"/>
    <w:pPr>
      <w:spacing w:line="276" w:lineRule="auto"/>
      <w:ind w:left="400"/>
    </w:pPr>
    <w:rPr>
      <w:rFonts w:cs="Arial"/>
      <w:sz w:val="20"/>
      <w:szCs w:val="20"/>
    </w:rPr>
  </w:style>
  <w:style w:type="character" w:styleId="Hyperlink">
    <w:name w:val="Hyperlink"/>
    <w:basedOn w:val="Standaardalinea-lettertype"/>
    <w:uiPriority w:val="99"/>
    <w:unhideWhenUsed/>
    <w:rsid w:val="00A34E66"/>
    <w:rPr>
      <w:color w:val="0563C1" w:themeColor="hyperlink"/>
      <w:u w:val="single"/>
    </w:rPr>
  </w:style>
  <w:style w:type="paragraph" w:styleId="Inhopg4">
    <w:name w:val="toc 4"/>
    <w:basedOn w:val="Standaard"/>
    <w:next w:val="Standaard"/>
    <w:autoRedefine/>
    <w:uiPriority w:val="39"/>
    <w:unhideWhenUsed/>
    <w:rsid w:val="00A34E66"/>
    <w:pPr>
      <w:spacing w:line="276" w:lineRule="auto"/>
      <w:ind w:left="600"/>
    </w:pPr>
    <w:rPr>
      <w:rFonts w:cs="Arial"/>
      <w:sz w:val="20"/>
      <w:szCs w:val="20"/>
    </w:rPr>
  </w:style>
  <w:style w:type="paragraph" w:styleId="Lijstalinea">
    <w:name w:val="List Paragraph"/>
    <w:basedOn w:val="Standaard"/>
    <w:uiPriority w:val="34"/>
    <w:qFormat/>
    <w:rsid w:val="00DC65E6"/>
    <w:pPr>
      <w:ind w:left="720"/>
      <w:contextualSpacing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830813"/>
    <w:rPr>
      <w:rFonts w:ascii="Times New Roman" w:hAnsi="Times New Roman" w:cs="Times New Roman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830813"/>
    <w:rPr>
      <w:rFonts w:ascii="Times New Roman" w:hAnsi="Times New Roman" w:cs="Times New Roman"/>
      <w:sz w:val="18"/>
      <w:szCs w:val="18"/>
    </w:rPr>
  </w:style>
  <w:style w:type="paragraph" w:styleId="Koptekst">
    <w:name w:val="header"/>
    <w:basedOn w:val="Standaard"/>
    <w:link w:val="KoptekstChar"/>
    <w:uiPriority w:val="99"/>
    <w:unhideWhenUsed/>
    <w:rsid w:val="00236859"/>
    <w:pPr>
      <w:tabs>
        <w:tab w:val="center" w:pos="4536"/>
        <w:tab w:val="right" w:pos="9072"/>
      </w:tabs>
    </w:pPr>
  </w:style>
  <w:style w:type="character" w:customStyle="1" w:styleId="KoptekstChar">
    <w:name w:val="Koptekst Char"/>
    <w:basedOn w:val="Standaardalinea-lettertype"/>
    <w:link w:val="Koptekst"/>
    <w:uiPriority w:val="99"/>
    <w:rsid w:val="00236859"/>
  </w:style>
  <w:style w:type="paragraph" w:styleId="Voettekst">
    <w:name w:val="footer"/>
    <w:basedOn w:val="Standaard"/>
    <w:link w:val="VoettekstChar"/>
    <w:uiPriority w:val="99"/>
    <w:unhideWhenUsed/>
    <w:rsid w:val="00236859"/>
    <w:pPr>
      <w:tabs>
        <w:tab w:val="center" w:pos="4536"/>
        <w:tab w:val="right" w:pos="9072"/>
      </w:tabs>
    </w:pPr>
  </w:style>
  <w:style w:type="character" w:customStyle="1" w:styleId="VoettekstChar">
    <w:name w:val="Voettekst Char"/>
    <w:basedOn w:val="Standaardalinea-lettertype"/>
    <w:link w:val="Voettekst"/>
    <w:uiPriority w:val="99"/>
    <w:rsid w:val="002368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111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6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customXml" Target="../customXml/item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ustomXml" Target="../customXml/item2.xml"/><Relationship Id="rId5" Type="http://schemas.openxmlformats.org/officeDocument/2006/relationships/footnotes" Target="footnotes.xml"/><Relationship Id="rId10" Type="http://schemas.openxmlformats.org/officeDocument/2006/relationships/customXml" Target="../customXml/item1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0C7849F3E28D4489209CCA0D00F7B75" ma:contentTypeVersion="10" ma:contentTypeDescription="Een nieuw document maken." ma:contentTypeScope="" ma:versionID="77a763d350a70bcd86b9a7a69778fc5e">
  <xsd:schema xmlns:xsd="http://www.w3.org/2001/XMLSchema" xmlns:xs="http://www.w3.org/2001/XMLSchema" xmlns:p="http://schemas.microsoft.com/office/2006/metadata/properties" xmlns:ns2="5d63c80d-4c7e-4249-bb29-1bbc163bcae9" xmlns:ns3="7440188d-30e4-4cd4-8546-482ab525c632" targetNamespace="http://schemas.microsoft.com/office/2006/metadata/properties" ma:root="true" ma:fieldsID="d0de81c80f336a711b72f21a1642a04f" ns2:_="" ns3:_="">
    <xsd:import namespace="5d63c80d-4c7e-4249-bb29-1bbc163bcae9"/>
    <xsd:import namespace="7440188d-30e4-4cd4-8546-482ab525c63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Location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63c80d-4c7e-4249-bb29-1bbc163bca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40188d-30e4-4cd4-8546-482ab525c632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308B972-1EEA-45B1-A9CB-DA8EDC5E2546}"/>
</file>

<file path=customXml/itemProps2.xml><?xml version="1.0" encoding="utf-8"?>
<ds:datastoreItem xmlns:ds="http://schemas.openxmlformats.org/officeDocument/2006/customXml" ds:itemID="{34326BD2-EA01-4DF1-8F2E-566AE4734D25}"/>
</file>

<file path=customXml/itemProps3.xml><?xml version="1.0" encoding="utf-8"?>
<ds:datastoreItem xmlns:ds="http://schemas.openxmlformats.org/officeDocument/2006/customXml" ds:itemID="{995C838A-CE1A-4395-BD75-B3B3AFA376E6}"/>
</file>

<file path=docProps/app.xml><?xml version="1.0" encoding="utf-8"?>
<Properties xmlns="http://schemas.openxmlformats.org/officeDocument/2006/extended-properties" xmlns:vt="http://schemas.openxmlformats.org/officeDocument/2006/docPropsVTypes">
  <Template>Word Mbomediawijs.nl.docx</Template>
  <TotalTime>1</TotalTime>
  <Pages>3</Pages>
  <Words>44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Renske van Assema</dc:creator>
  <cp:keywords/>
  <dc:description/>
  <cp:lastModifiedBy>Renske van Assema</cp:lastModifiedBy>
  <cp:revision>2</cp:revision>
  <cp:lastPrinted>2019-01-24T16:04:00Z</cp:lastPrinted>
  <dcterms:created xsi:type="dcterms:W3CDTF">2019-06-03T15:47:00Z</dcterms:created>
  <dcterms:modified xsi:type="dcterms:W3CDTF">2019-06-03T15:47:00Z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0x010100E0C7849F3E28D4489209CCA0D00F7B75</vt:lpwstr>
  </property>
</Properties>
</file>